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52145653"/>
        <w:docPartObj>
          <w:docPartGallery w:val="Cover Pages"/>
          <w:docPartUnique/>
        </w:docPartObj>
      </w:sdtPr>
      <w:sdtEndPr>
        <w:rPr>
          <w:rFonts w:eastAsiaTheme="minorEastAsia"/>
          <w:color w:val="595959" w:themeColor="text1" w:themeTint="A6"/>
          <w:sz w:val="28"/>
          <w:szCs w:val="28"/>
          <w:lang w:val="en-US"/>
        </w:rPr>
      </w:sdtEndPr>
      <w:sdtContent>
        <w:p w14:paraId="30A9710C" w14:textId="77777777" w:rsidR="007A68DD" w:rsidRDefault="007A68DD"/>
        <w:p w14:paraId="6F62A303" w14:textId="77777777" w:rsidR="007A68DD" w:rsidRDefault="003A0579">
          <w:pPr>
            <w:rPr>
              <w:rFonts w:eastAsiaTheme="minorEastAsia"/>
              <w:color w:val="595959" w:themeColor="text1" w:themeTint="A6"/>
              <w:sz w:val="28"/>
              <w:szCs w:val="28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E0CB7CE" wp14:editId="316955C7">
                    <wp:simplePos x="0" y="0"/>
                    <wp:positionH relativeFrom="page">
                      <wp:posOffset>472440</wp:posOffset>
                    </wp:positionH>
                    <wp:positionV relativeFrom="page">
                      <wp:posOffset>8077200</wp:posOffset>
                    </wp:positionV>
                    <wp:extent cx="5753100" cy="484632"/>
                    <wp:effectExtent l="0" t="0" r="0" b="0"/>
                    <wp:wrapSquare wrapText="bothSides"/>
                    <wp:docPr id="2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208765451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E24D92F" w14:textId="77777777" w:rsidR="003A0579" w:rsidRPr="00794258" w:rsidRDefault="003A0579" w:rsidP="003A0579">
                                    <w:pPr>
                                      <w:pStyle w:val="Geenafstand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794258"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Project [PROJECTNAAM]</w:t>
                                    </w:r>
                                  </w:p>
                                </w:sdtContent>
                              </w:sdt>
                              <w:p w14:paraId="26ACA9BB" w14:textId="232EA3AC" w:rsidR="003A0579" w:rsidRPr="00794258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</w:rPr>
                                </w:pPr>
                                <w:r w:rsidRPr="00794258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</w:rPr>
                                  <w:t xml:space="preserve">Teamnaam: </w:t>
                                </w:r>
                                <w:r w:rsidR="00557A5F" w:rsidRPr="00794258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</w:rPr>
                                  <w:t>SuperNova</w:t>
                                </w:r>
                              </w:p>
                              <w:p w14:paraId="48F8339D" w14:textId="4B049935" w:rsidR="003A0579" w:rsidRPr="00794258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</w:rPr>
                                </w:pPr>
                                <w:r w:rsidRPr="00794258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</w:rPr>
                                  <w:t xml:space="preserve">Team: </w:t>
                                </w:r>
                                <w:sdt>
                                  <w:sdtPr>
                                    <w:rPr>
                                      <w:rStyle w:val="Subtielebenadrukking"/>
                                      <w:i w:val="0"/>
                                      <w:iCs w:val="0"/>
                                      <w:color w:val="auto"/>
                                    </w:rPr>
                                    <w:alias w:val="Author"/>
                                    <w:tag w:val=""/>
                                    <w:id w:val="36109134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Subtielebenadrukking"/>
                                    </w:rPr>
                                  </w:sdtEndPr>
                                  <w:sdtContent>
                                    <w:r w:rsidR="00551426" w:rsidRPr="00794258">
                                      <w:rPr>
                                        <w:rStyle w:val="Subtielebenadrukking"/>
                                        <w:i w:val="0"/>
                                        <w:iCs w:val="0"/>
                                        <w:color w:val="auto"/>
                                      </w:rPr>
                                      <w:t>Willems, Z.</w:t>
                                    </w:r>
                                  </w:sdtContent>
                                </w:sdt>
                              </w:p>
                              <w:p w14:paraId="74E0EF37" w14:textId="3E0FCD86" w:rsidR="003A0579" w:rsidRPr="00222411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22411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Co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hort: [</w:t>
                                </w:r>
                                <w:r w:rsidR="00557A5F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2021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]</w:t>
                                </w:r>
                              </w:p>
                              <w:p w14:paraId="7446015F" w14:textId="34E7D840" w:rsidR="003A0579" w:rsidRPr="00222411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22411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Klant: 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[</w:t>
                                </w:r>
                                <w:r w:rsidR="00557A5F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roc mondriaan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]</w:t>
                                </w:r>
                              </w:p>
                              <w:p w14:paraId="3CAF8509" w14:textId="310C881D" w:rsidR="003A0579" w:rsidRPr="00222411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22411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Versie: 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[</w:t>
                                </w:r>
                                <w:r w:rsidR="00557A5F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1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]</w:t>
                                </w:r>
                              </w:p>
                              <w:p w14:paraId="348F76EC" w14:textId="1B999703" w:rsidR="003A0579" w:rsidRPr="002132BE" w:rsidRDefault="003A0579" w:rsidP="003A0579">
                                <w:pPr>
                                  <w:pStyle w:val="Geenafstand"/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</w:pPr>
                                <w:r w:rsidRPr="002132BE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 xml:space="preserve">Datum: 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[</w:t>
                                </w:r>
                                <w:r w:rsidR="00557A5F"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25-01-2022</w:t>
                                </w:r>
                                <w:r>
                                  <w:rPr>
                                    <w:rStyle w:val="Subtielebenadrukking"/>
                                    <w:i w:val="0"/>
                                    <w:iCs w:val="0"/>
                                    <w:color w:val="auto"/>
                                    <w:lang w:val="nl-NL"/>
                                  </w:rPr>
                                  <w:t>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E0CB7C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37.2pt;margin-top:636pt;width:453pt;height:38.1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208765451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E24D92F" w14:textId="77777777" w:rsidR="003A0579" w:rsidRPr="00794258" w:rsidRDefault="003A0579" w:rsidP="003A0579">
                              <w:pPr>
                                <w:pStyle w:val="Geenafstand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794258"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Project [PROJECTNAAM]</w:t>
                              </w:r>
                            </w:p>
                          </w:sdtContent>
                        </w:sdt>
                        <w:p w14:paraId="26ACA9BB" w14:textId="232EA3AC" w:rsidR="003A0579" w:rsidRPr="00794258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</w:rPr>
                          </w:pPr>
                          <w:r w:rsidRPr="00794258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</w:rPr>
                            <w:t xml:space="preserve">Teamnaam: </w:t>
                          </w:r>
                          <w:r w:rsidR="00557A5F" w:rsidRPr="00794258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</w:rPr>
                            <w:t>SuperNova</w:t>
                          </w:r>
                        </w:p>
                        <w:p w14:paraId="48F8339D" w14:textId="4B049935" w:rsidR="003A0579" w:rsidRPr="00794258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</w:rPr>
                          </w:pPr>
                          <w:r w:rsidRPr="00794258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</w:rPr>
                            <w:t xml:space="preserve">Team: </w:t>
                          </w:r>
                          <w:sdt>
                            <w:sdtPr>
                              <w:rPr>
                                <w:rStyle w:val="Subtielebenadrukking"/>
                                <w:i w:val="0"/>
                                <w:iCs w:val="0"/>
                                <w:color w:val="auto"/>
                              </w:rPr>
                              <w:alias w:val="Author"/>
                              <w:tag w:val=""/>
                              <w:id w:val="36109134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>
                              <w:rPr>
                                <w:rStyle w:val="Subtielebenadrukking"/>
                              </w:rPr>
                            </w:sdtEndPr>
                            <w:sdtContent>
                              <w:r w:rsidR="00551426" w:rsidRPr="00794258">
                                <w:rPr>
                                  <w:rStyle w:val="Subtielebenadrukking"/>
                                  <w:i w:val="0"/>
                                  <w:iCs w:val="0"/>
                                  <w:color w:val="auto"/>
                                </w:rPr>
                                <w:t>Willems, Z.</w:t>
                              </w:r>
                            </w:sdtContent>
                          </w:sdt>
                        </w:p>
                        <w:p w14:paraId="74E0EF37" w14:textId="3E0FCD86" w:rsidR="003A0579" w:rsidRPr="00222411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22411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Co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hort: [</w:t>
                          </w:r>
                          <w:r w:rsidR="00557A5F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2021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]</w:t>
                          </w:r>
                        </w:p>
                        <w:p w14:paraId="7446015F" w14:textId="34E7D840" w:rsidR="003A0579" w:rsidRPr="00222411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22411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Klant: 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[</w:t>
                          </w:r>
                          <w:r w:rsidR="00557A5F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roc mondriaan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]</w:t>
                          </w:r>
                        </w:p>
                        <w:p w14:paraId="3CAF8509" w14:textId="310C881D" w:rsidR="003A0579" w:rsidRPr="00222411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22411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Versie: 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[</w:t>
                          </w:r>
                          <w:r w:rsidR="00557A5F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1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]</w:t>
                          </w:r>
                        </w:p>
                        <w:p w14:paraId="348F76EC" w14:textId="1B999703" w:rsidR="003A0579" w:rsidRPr="002132BE" w:rsidRDefault="003A0579" w:rsidP="003A0579">
                          <w:pPr>
                            <w:pStyle w:val="Geenafstand"/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</w:pPr>
                          <w:r w:rsidRPr="002132BE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 xml:space="preserve">Datum: 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[</w:t>
                          </w:r>
                          <w:r w:rsidR="00557A5F"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25-01-2022</w:t>
                          </w:r>
                          <w:r>
                            <w:rPr>
                              <w:rStyle w:val="Subtielebenadrukking"/>
                              <w:i w:val="0"/>
                              <w:iCs w:val="0"/>
                              <w:color w:val="auto"/>
                              <w:lang w:val="nl-NL"/>
                            </w:rPr>
                            <w:t>]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5C0C6F5" wp14:editId="2F9D8C08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B87261A" w14:textId="77777777" w:rsidR="007A68DD" w:rsidRDefault="00F205B8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 w:rsidRPr="00F205B8"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t>Functioneel Ontwerp</w:t>
                                  </w: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65C0C6F5" id="Group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B87261A" w14:textId="77777777" w:rsidR="007A68DD" w:rsidRDefault="00F205B8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F205B8"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t>Functioneel Ontwerp</w:t>
                            </w:r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A11DF61" wp14:editId="2AB3693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953C7B" w14:textId="77777777" w:rsidR="007A68DD" w:rsidRDefault="00E87BFE">
                                <w:pPr>
                                  <w:pStyle w:val="Geenafstand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-188092727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54C8A"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ROC Mondriaan</w:t>
                                    </w:r>
                                  </w:sdtContent>
                                </w:sdt>
                                <w:r w:rsidR="007A68DD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 w:rsidR="007A68DD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Address"/>
                                    <w:tag w:val=""/>
                                    <w:id w:val="-102308850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54C8A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Den Haag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A11DF61" id="Text Box 128" o:spid="_x0000_s1030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5tChA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" filled="f" stroked="f" strokeweight=".5pt">
                    <v:textbox style="mso-fit-shape-to-text:t" inset="1in,0,86.4pt,0">
                      <w:txbxContent>
                        <w:p w14:paraId="6A953C7B" w14:textId="77777777" w:rsidR="007A68DD" w:rsidRDefault="00E87BFE">
                          <w:pPr>
                            <w:pStyle w:val="Geenafstand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-188092727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54C8A"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ROC Mondriaan</w:t>
                              </w:r>
                            </w:sdtContent>
                          </w:sdt>
                          <w:r w:rsidR="007A68DD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 w:rsidR="007A68DD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Address"/>
                              <w:tag w:val=""/>
                              <w:id w:val="-102308850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F54C8A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Den Haag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 w:rsidR="007A68D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FD89982" wp14:editId="7385D5FB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0C1E400" w14:textId="26B29DF2" w:rsidR="007A68DD" w:rsidRDefault="00F54C8A">
                                    <w:pPr>
                                      <w:pStyle w:val="Geenafstand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</w:t>
                                    </w:r>
                                    <w:r w:rsidR="00F205B8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  <w:r w:rsidR="00551426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FD89982"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0C1E400" w14:textId="26B29DF2" w:rsidR="007A68DD" w:rsidRDefault="00F54C8A">
                              <w:pPr>
                                <w:pStyle w:val="Geenafstand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</w:t>
                              </w:r>
                              <w:r w:rsidR="00F205B8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551426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7A68DD">
            <w:rPr>
              <w:rFonts w:eastAsiaTheme="minorEastAsia"/>
              <w:color w:val="595959" w:themeColor="text1" w:themeTint="A6"/>
              <w:sz w:val="28"/>
              <w:szCs w:val="28"/>
              <w:lang w:val="en-US"/>
            </w:rPr>
            <w:br w:type="page"/>
          </w:r>
        </w:p>
      </w:sdtContent>
    </w:sdt>
    <w:bookmarkStart w:id="0" w:name="_Toc45092061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1237253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6149922" w14:textId="77777777" w:rsidR="00F54C8A" w:rsidRDefault="00F54C8A" w:rsidP="001D4C53">
          <w:pPr>
            <w:pStyle w:val="Kop1"/>
            <w:numPr>
              <w:ilvl w:val="0"/>
              <w:numId w:val="0"/>
            </w:numPr>
            <w:ind w:left="432" w:hanging="432"/>
          </w:pPr>
          <w:r>
            <w:t>Inhoud</w:t>
          </w:r>
          <w:bookmarkEnd w:id="0"/>
        </w:p>
        <w:p w14:paraId="4F438EAF" w14:textId="77777777" w:rsidR="002F11DC" w:rsidRDefault="00F54C8A">
          <w:pPr>
            <w:pStyle w:val="Inhopg1"/>
            <w:tabs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92061" w:history="1">
            <w:r w:rsidR="002F11DC" w:rsidRPr="00D80398">
              <w:rPr>
                <w:rStyle w:val="Hyperlink"/>
                <w:noProof/>
              </w:rPr>
              <w:t>Inhoud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_Toc45092061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2F11DC">
              <w:rPr>
                <w:noProof/>
                <w:webHidden/>
              </w:rPr>
              <w:t>1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6DC5A78A" w14:textId="77777777" w:rsidR="002F11DC" w:rsidRDefault="00E87BFE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2" w:history="1">
            <w:r w:rsidR="002F11DC" w:rsidRPr="00D80398">
              <w:rPr>
                <w:rStyle w:val="Hyperlink"/>
                <w:noProof/>
              </w:rPr>
              <w:t>1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User Story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_Toc45092062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2F11DC">
              <w:rPr>
                <w:noProof/>
                <w:webHidden/>
              </w:rPr>
              <w:t>2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52B93C69" w14:textId="77777777" w:rsidR="002F11DC" w:rsidRDefault="00E87BFE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3" w:history="1">
            <w:r w:rsidR="002F11DC" w:rsidRPr="00D80398">
              <w:rPr>
                <w:rStyle w:val="Hyperlink"/>
                <w:noProof/>
              </w:rPr>
              <w:t>2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Wireframe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_Toc45092063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2F11DC">
              <w:rPr>
                <w:noProof/>
                <w:webHidden/>
              </w:rPr>
              <w:t>3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274F7BE9" w14:textId="77777777" w:rsidR="002F11DC" w:rsidRDefault="00E87BFE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4" w:history="1">
            <w:r w:rsidR="002F11DC" w:rsidRPr="00D80398">
              <w:rPr>
                <w:rStyle w:val="Hyperlink"/>
                <w:noProof/>
              </w:rPr>
              <w:t>3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Sitemap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_Toc45092064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2F11DC">
              <w:rPr>
                <w:noProof/>
                <w:webHidden/>
              </w:rPr>
              <w:t>4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2F516579" w14:textId="77777777" w:rsidR="002F11DC" w:rsidRDefault="00E87BFE">
          <w:pPr>
            <w:pStyle w:val="Inhopg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nl-NL"/>
            </w:rPr>
          </w:pPr>
          <w:hyperlink w:anchor="_Toc45092065" w:history="1">
            <w:r w:rsidR="002F11DC" w:rsidRPr="00D80398">
              <w:rPr>
                <w:rStyle w:val="Hyperlink"/>
                <w:noProof/>
              </w:rPr>
              <w:t>4</w:t>
            </w:r>
            <w:r w:rsidR="002F11DC">
              <w:rPr>
                <w:rFonts w:eastAsiaTheme="minorEastAsia"/>
                <w:noProof/>
                <w:lang w:eastAsia="nl-NL"/>
              </w:rPr>
              <w:tab/>
            </w:r>
            <w:r w:rsidR="002F11DC" w:rsidRPr="00D80398">
              <w:rPr>
                <w:rStyle w:val="Hyperlink"/>
                <w:noProof/>
              </w:rPr>
              <w:t>Mockup</w:t>
            </w:r>
            <w:r w:rsidR="002F11DC">
              <w:rPr>
                <w:noProof/>
                <w:webHidden/>
              </w:rPr>
              <w:tab/>
            </w:r>
            <w:r w:rsidR="002F11DC">
              <w:rPr>
                <w:noProof/>
                <w:webHidden/>
              </w:rPr>
              <w:fldChar w:fldCharType="begin"/>
            </w:r>
            <w:r w:rsidR="002F11DC">
              <w:rPr>
                <w:noProof/>
                <w:webHidden/>
              </w:rPr>
              <w:instrText xml:space="preserve"> PAGEREF _Toc45092065 \h </w:instrText>
            </w:r>
            <w:r w:rsidR="002F11DC">
              <w:rPr>
                <w:noProof/>
                <w:webHidden/>
              </w:rPr>
            </w:r>
            <w:r w:rsidR="002F11DC">
              <w:rPr>
                <w:noProof/>
                <w:webHidden/>
              </w:rPr>
              <w:fldChar w:fldCharType="separate"/>
            </w:r>
            <w:r w:rsidR="002F11DC">
              <w:rPr>
                <w:noProof/>
                <w:webHidden/>
              </w:rPr>
              <w:t>5</w:t>
            </w:r>
            <w:r w:rsidR="002F11DC">
              <w:rPr>
                <w:noProof/>
                <w:webHidden/>
              </w:rPr>
              <w:fldChar w:fldCharType="end"/>
            </w:r>
          </w:hyperlink>
        </w:p>
        <w:p w14:paraId="60AEA5E7" w14:textId="77777777" w:rsidR="00F54C8A" w:rsidRDefault="00F54C8A">
          <w:r>
            <w:rPr>
              <w:b/>
              <w:bCs/>
            </w:rPr>
            <w:fldChar w:fldCharType="end"/>
          </w:r>
        </w:p>
      </w:sdtContent>
    </w:sdt>
    <w:p w14:paraId="271F6BAE" w14:textId="77777777" w:rsidR="007A68DD" w:rsidRDefault="007A68D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489ADA3" w14:textId="457A27CE" w:rsidR="001B0EE5" w:rsidRDefault="001B0EE5" w:rsidP="001B0EE5">
      <w:pPr>
        <w:pStyle w:val="Kop1"/>
        <w:numPr>
          <w:ilvl w:val="0"/>
          <w:numId w:val="0"/>
        </w:numPr>
        <w:ind w:left="432" w:hanging="432"/>
      </w:pPr>
      <w:bookmarkStart w:id="1" w:name="_Toc45092062"/>
      <w:r>
        <w:lastRenderedPageBreak/>
        <w:t xml:space="preserve">1    </w:t>
      </w:r>
      <w:r w:rsidR="00F205B8" w:rsidRPr="00F205B8">
        <w:t>User Story</w:t>
      </w:r>
      <w:bookmarkEnd w:id="1"/>
      <w:r w:rsidR="00557A5F">
        <w:t xml:space="preserve"> : </w:t>
      </w:r>
    </w:p>
    <w:p w14:paraId="63A16C9C" w14:textId="6483A61F" w:rsidR="001B0EE5" w:rsidRDefault="001B0EE5" w:rsidP="001B0EE5">
      <w:pPr>
        <w:pStyle w:val="Lijstalinea"/>
        <w:numPr>
          <w:ilvl w:val="0"/>
          <w:numId w:val="8"/>
        </w:numPr>
      </w:pPr>
      <w:r>
        <w:t>-</w:t>
      </w:r>
      <w:r w:rsidR="00557A5F">
        <w:t>wij moeten een EscapeRoom maken met gebruik</w:t>
      </w:r>
      <w:r>
        <w:t xml:space="preserve"> van</w:t>
      </w:r>
      <w:r w:rsidR="00557A5F">
        <w:t xml:space="preserve"> HTML </w:t>
      </w:r>
      <w:r>
        <w:t xml:space="preserve">, </w:t>
      </w:r>
      <w:r w:rsidR="00557A5F">
        <w:t xml:space="preserve">CSS en javascript </w:t>
      </w:r>
      <w:r>
        <w:t>.</w:t>
      </w:r>
    </w:p>
    <w:p w14:paraId="6AD03B7B" w14:textId="0CC397BF" w:rsidR="001B0EE5" w:rsidRDefault="001B0EE5" w:rsidP="001B0EE5">
      <w:pPr>
        <w:pStyle w:val="Lijstalinea"/>
        <w:numPr>
          <w:ilvl w:val="0"/>
          <w:numId w:val="8"/>
        </w:numPr>
      </w:pPr>
      <w:r>
        <w:t>De game moet minimaal 3 puzzles hebben .</w:t>
      </w:r>
    </w:p>
    <w:p w14:paraId="46A144DE" w14:textId="2B3B78A6" w:rsidR="001B0EE5" w:rsidRDefault="001B0EE5" w:rsidP="001B0EE5">
      <w:pPr>
        <w:pStyle w:val="Lijstalinea"/>
        <w:numPr>
          <w:ilvl w:val="0"/>
          <w:numId w:val="8"/>
        </w:numPr>
      </w:pPr>
      <w:r>
        <w:t>Moet mooie animaties en goede afsluiter hebben.</w:t>
      </w:r>
    </w:p>
    <w:p w14:paraId="6C3E743E" w14:textId="0702AD6B" w:rsidR="001B0EE5" w:rsidRDefault="001B0EE5" w:rsidP="001B0EE5">
      <w:pPr>
        <w:pStyle w:val="Lijstalinea"/>
      </w:pPr>
      <w:r>
        <w:t xml:space="preserve"> </w:t>
      </w:r>
    </w:p>
    <w:p w14:paraId="29AF1C06" w14:textId="5471F0CD" w:rsidR="001B0EE5" w:rsidRDefault="001B0EE5" w:rsidP="001B0EE5"/>
    <w:p w14:paraId="014A0ED1" w14:textId="77777777" w:rsidR="001B0EE5" w:rsidRPr="001B0EE5" w:rsidRDefault="001B0EE5" w:rsidP="001B0EE5"/>
    <w:p w14:paraId="7B72C71A" w14:textId="121FA44B" w:rsidR="00F54C8A" w:rsidRPr="00222411" w:rsidRDefault="00F54C8A" w:rsidP="001B0EE5">
      <w:pPr>
        <w:pStyle w:val="Kop1"/>
        <w:numPr>
          <w:ilvl w:val="0"/>
          <w:numId w:val="7"/>
        </w:numPr>
      </w:pPr>
      <w:r w:rsidRPr="00222411">
        <w:br w:type="page"/>
      </w:r>
    </w:p>
    <w:p w14:paraId="7D4D28ED" w14:textId="68564F12" w:rsidR="00A257DF" w:rsidRDefault="00F205B8" w:rsidP="002F11DC">
      <w:pPr>
        <w:pStyle w:val="Kop1"/>
      </w:pPr>
      <w:bookmarkStart w:id="2" w:name="_Toc45092063"/>
      <w:r>
        <w:lastRenderedPageBreak/>
        <w:t>Wireframe</w:t>
      </w:r>
      <w:bookmarkEnd w:id="2"/>
    </w:p>
    <w:p w14:paraId="5A409CA1" w14:textId="62AEC1C9" w:rsidR="00551426" w:rsidRDefault="00551426" w:rsidP="00551426"/>
    <w:p w14:paraId="654D25E5" w14:textId="71ACF5EF" w:rsidR="00911435" w:rsidRDefault="00911435" w:rsidP="00551426">
      <w:r>
        <w:t>START:</w:t>
      </w:r>
    </w:p>
    <w:p w14:paraId="2086E286" w14:textId="48E1F6B3" w:rsidR="00911435" w:rsidRDefault="00911435" w:rsidP="00551426">
      <w:r>
        <w:rPr>
          <w:noProof/>
        </w:rPr>
        <w:drawing>
          <wp:inline distT="0" distB="0" distL="0" distR="0" wp14:anchorId="1FC2137C" wp14:editId="49B541FC">
            <wp:extent cx="5731510" cy="3597910"/>
            <wp:effectExtent l="0" t="0" r="2540" b="2540"/>
            <wp:docPr id="11" name="Afbeelding 1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afel&#10;&#10;Automatisch gegenereerde beschrijvi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4F9" w14:textId="1D39619D" w:rsidR="00551426" w:rsidRDefault="00551426" w:rsidP="00551426">
      <w:r>
        <w:t>Puzzel 1:</w:t>
      </w:r>
    </w:p>
    <w:p w14:paraId="3D6278B6" w14:textId="2FAC530B" w:rsidR="00551426" w:rsidRDefault="00911435" w:rsidP="00551426">
      <w:r>
        <w:rPr>
          <w:noProof/>
        </w:rPr>
        <w:drawing>
          <wp:inline distT="0" distB="0" distL="0" distR="0" wp14:anchorId="00FA9408" wp14:editId="1DDCAFF1">
            <wp:extent cx="5731510" cy="2642235"/>
            <wp:effectExtent l="0" t="0" r="0" b="571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BA03" w14:textId="3C0D36F5" w:rsidR="00551426" w:rsidRDefault="00911435" w:rsidP="00551426">
      <w:r>
        <w:rPr>
          <w:noProof/>
        </w:rPr>
        <w:lastRenderedPageBreak/>
        <w:drawing>
          <wp:inline distT="0" distB="0" distL="0" distR="0" wp14:anchorId="6202398E" wp14:editId="3FCDC2CF">
            <wp:extent cx="5731510" cy="3225165"/>
            <wp:effectExtent l="0" t="0" r="254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B7FB" w14:textId="79042DD5" w:rsidR="00551426" w:rsidRDefault="00551426" w:rsidP="00551426">
      <w:r>
        <w:t xml:space="preserve">Puzzel 2: </w:t>
      </w:r>
    </w:p>
    <w:p w14:paraId="305F4D6D" w14:textId="3AE8716D" w:rsidR="00551426" w:rsidRDefault="00911435" w:rsidP="00551426">
      <w:r>
        <w:rPr>
          <w:noProof/>
        </w:rPr>
        <w:drawing>
          <wp:inline distT="0" distB="0" distL="0" distR="0" wp14:anchorId="02544522" wp14:editId="35BEC53D">
            <wp:extent cx="5731510" cy="3992245"/>
            <wp:effectExtent l="0" t="0" r="254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15D6" w14:textId="37432F5A" w:rsidR="00551426" w:rsidRDefault="00911435" w:rsidP="00551426">
      <w:r>
        <w:rPr>
          <w:noProof/>
        </w:rPr>
        <w:lastRenderedPageBreak/>
        <w:drawing>
          <wp:inline distT="0" distB="0" distL="0" distR="0" wp14:anchorId="277C53F5" wp14:editId="440A4C46">
            <wp:extent cx="5731510" cy="3225165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D516" w14:textId="0D9146F4" w:rsidR="00551426" w:rsidRDefault="00551426" w:rsidP="00551426">
      <w:r>
        <w:t xml:space="preserve">Puzzel 3: </w:t>
      </w:r>
    </w:p>
    <w:p w14:paraId="195BA9A7" w14:textId="6E9BBA7E" w:rsidR="00911435" w:rsidRPr="00551426" w:rsidRDefault="00911435" w:rsidP="00551426">
      <w:r>
        <w:rPr>
          <w:noProof/>
        </w:rPr>
        <w:drawing>
          <wp:inline distT="0" distB="0" distL="0" distR="0" wp14:anchorId="674E5A59" wp14:editId="1CB72BE2">
            <wp:extent cx="5731510" cy="3877945"/>
            <wp:effectExtent l="0" t="0" r="2540" b="825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0F4D" w14:textId="73B12ADE" w:rsidR="00911435" w:rsidRDefault="00A257DF">
      <w:r>
        <w:br w:type="page"/>
      </w:r>
      <w:r w:rsidR="00911435">
        <w:rPr>
          <w:noProof/>
        </w:rPr>
        <w:lastRenderedPageBreak/>
        <w:drawing>
          <wp:inline distT="0" distB="0" distL="0" distR="0" wp14:anchorId="35E04D76" wp14:editId="4B43661C">
            <wp:extent cx="5731510" cy="3225165"/>
            <wp:effectExtent l="0" t="0" r="2540" b="0"/>
            <wp:docPr id="18" name="Afbeelding 18" descr="Afbeelding met tekst, lucht, lijn, da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lucht, lijn, dag&#10;&#10;Automatisch gegenereerde beschrijvi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D410" w14:textId="77777777" w:rsidR="00A257DF" w:rsidRDefault="00A257DF"/>
    <w:p w14:paraId="5FDFB28B" w14:textId="77777777" w:rsidR="00A257DF" w:rsidRDefault="00F205B8" w:rsidP="00222411">
      <w:pPr>
        <w:pStyle w:val="Kop1"/>
      </w:pPr>
      <w:bookmarkStart w:id="3" w:name="_Toc45092064"/>
      <w:r>
        <w:t>Sitemap</w:t>
      </w:r>
      <w:bookmarkEnd w:id="3"/>
    </w:p>
    <w:p w14:paraId="03547E1C" w14:textId="0BA210D0" w:rsidR="00911435" w:rsidRPr="00911435" w:rsidRDefault="00911435" w:rsidP="00911435">
      <w:r>
        <w:rPr>
          <w:noProof/>
        </w:rPr>
        <w:drawing>
          <wp:inline distT="0" distB="0" distL="0" distR="0" wp14:anchorId="636BA2C0" wp14:editId="0862158C">
            <wp:extent cx="4134427" cy="4906060"/>
            <wp:effectExtent l="0" t="0" r="0" b="889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7DF">
        <w:br w:type="page"/>
      </w:r>
    </w:p>
    <w:p w14:paraId="363B931B" w14:textId="77777777" w:rsidR="00A257DF" w:rsidRDefault="00F205B8" w:rsidP="00222411">
      <w:pPr>
        <w:pStyle w:val="Kop1"/>
      </w:pPr>
      <w:bookmarkStart w:id="4" w:name="_Toc45092065"/>
      <w:r>
        <w:lastRenderedPageBreak/>
        <w:t>Mockup</w:t>
      </w:r>
      <w:bookmarkEnd w:id="4"/>
    </w:p>
    <w:p w14:paraId="587D220A" w14:textId="14970B6D" w:rsidR="00551426" w:rsidRDefault="00551426" w:rsidP="00551426"/>
    <w:p w14:paraId="019E121E" w14:textId="2A314F0E" w:rsidR="00794258" w:rsidRDefault="00794258" w:rsidP="00551426">
      <w:r>
        <w:t>START:</w:t>
      </w:r>
      <w:r w:rsidRPr="00794258">
        <w:rPr>
          <w:noProof/>
        </w:rPr>
        <w:t xml:space="preserve"> </w:t>
      </w:r>
      <w:r w:rsidRPr="00794258">
        <w:rPr>
          <w:noProof/>
        </w:rPr>
        <w:drawing>
          <wp:inline distT="0" distB="0" distL="0" distR="0" wp14:anchorId="3E94957E" wp14:editId="538E7C7F">
            <wp:extent cx="5553075" cy="2752090"/>
            <wp:effectExtent l="0" t="0" r="952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7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DBBE" w14:textId="747E198B" w:rsidR="00794258" w:rsidRDefault="00794258" w:rsidP="00551426"/>
    <w:p w14:paraId="24A6E714" w14:textId="31FBAE3A" w:rsidR="00794258" w:rsidRDefault="00794258" w:rsidP="00551426"/>
    <w:p w14:paraId="1F57B73F" w14:textId="77777777" w:rsidR="00794258" w:rsidRDefault="00794258" w:rsidP="00551426"/>
    <w:p w14:paraId="1C0C819C" w14:textId="34450FD5" w:rsidR="00551426" w:rsidRDefault="00551426" w:rsidP="00551426">
      <w:r>
        <w:t>Puzzel 1:</w:t>
      </w:r>
    </w:p>
    <w:p w14:paraId="26D50DC6" w14:textId="31D252D2" w:rsidR="00551426" w:rsidRDefault="00794258" w:rsidP="00794258">
      <w:r w:rsidRPr="00794258">
        <w:rPr>
          <w:noProof/>
        </w:rPr>
        <w:drawing>
          <wp:inline distT="0" distB="0" distL="0" distR="0" wp14:anchorId="6CC00ABE" wp14:editId="3BE632D0">
            <wp:extent cx="5731510" cy="3228975"/>
            <wp:effectExtent l="0" t="0" r="2540" b="952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1F13" w14:textId="59CD57DF" w:rsidR="00551426" w:rsidRDefault="00C05F09" w:rsidP="00551426">
      <w:r>
        <w:rPr>
          <w:noProof/>
        </w:rPr>
        <w:lastRenderedPageBreak/>
        <w:drawing>
          <wp:inline distT="0" distB="0" distL="0" distR="0" wp14:anchorId="35B0F9DA" wp14:editId="795C7A34">
            <wp:extent cx="5731510" cy="3228340"/>
            <wp:effectExtent l="0" t="0" r="2540" b="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42FA" w14:textId="69B41EC0" w:rsidR="00794258" w:rsidRDefault="00794258" w:rsidP="00551426"/>
    <w:p w14:paraId="3E0C92DA" w14:textId="036A8CA4" w:rsidR="00794258" w:rsidRDefault="00794258" w:rsidP="00551426"/>
    <w:p w14:paraId="29A22215" w14:textId="77777777" w:rsidR="00794258" w:rsidRDefault="00794258" w:rsidP="00551426"/>
    <w:p w14:paraId="3F7AF3F2" w14:textId="77777777" w:rsidR="00551426" w:rsidRDefault="00551426" w:rsidP="00551426">
      <w:r>
        <w:t xml:space="preserve">Puzzel 2: </w:t>
      </w:r>
    </w:p>
    <w:p w14:paraId="6AED4ECC" w14:textId="26864DE0" w:rsidR="00551426" w:rsidRDefault="00794258" w:rsidP="00551426">
      <w:r w:rsidRPr="00794258">
        <w:rPr>
          <w:noProof/>
        </w:rPr>
        <w:drawing>
          <wp:inline distT="0" distB="0" distL="0" distR="0" wp14:anchorId="09665203" wp14:editId="7EF1D201">
            <wp:extent cx="5731510" cy="3186430"/>
            <wp:effectExtent l="0" t="0" r="254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D7AE" w14:textId="1C236244" w:rsidR="00551426" w:rsidRDefault="00C05F09" w:rsidP="00551426">
      <w:r>
        <w:rPr>
          <w:noProof/>
        </w:rPr>
        <w:lastRenderedPageBreak/>
        <w:drawing>
          <wp:inline distT="0" distB="0" distL="0" distR="0" wp14:anchorId="147D8B5F" wp14:editId="76C3D5EB">
            <wp:extent cx="5731510" cy="3223260"/>
            <wp:effectExtent l="0" t="0" r="2540" b="0"/>
            <wp:docPr id="8" name="Picture 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F385" w14:textId="1E127D88" w:rsidR="00551426" w:rsidRDefault="00551426" w:rsidP="00551426">
      <w:r>
        <w:t xml:space="preserve">Puzzel 3: </w:t>
      </w:r>
    </w:p>
    <w:p w14:paraId="466685F9" w14:textId="312E7F18" w:rsidR="00794258" w:rsidRPr="00551426" w:rsidRDefault="00794258" w:rsidP="00551426">
      <w:r w:rsidRPr="00794258">
        <w:rPr>
          <w:noProof/>
        </w:rPr>
        <w:drawing>
          <wp:inline distT="0" distB="0" distL="0" distR="0" wp14:anchorId="5FCE8A51" wp14:editId="754AC017">
            <wp:extent cx="5731510" cy="3202940"/>
            <wp:effectExtent l="0" t="0" r="254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4B87" w14:textId="37F45CB8" w:rsidR="00A257DF" w:rsidRDefault="00A257DF" w:rsidP="00A257DF"/>
    <w:p w14:paraId="3495DE4E" w14:textId="6349EBC5" w:rsidR="00794258" w:rsidRDefault="00C05F09" w:rsidP="00A257DF">
      <w:r>
        <w:rPr>
          <w:noProof/>
        </w:rPr>
        <w:lastRenderedPageBreak/>
        <w:drawing>
          <wp:inline distT="0" distB="0" distL="0" distR="0" wp14:anchorId="25E6D4D0" wp14:editId="6754A596">
            <wp:extent cx="5731510" cy="3169920"/>
            <wp:effectExtent l="0" t="0" r="254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30DE" w14:textId="6568A0B1" w:rsidR="00794258" w:rsidRDefault="00794258" w:rsidP="00A257DF"/>
    <w:p w14:paraId="79E9A3CD" w14:textId="77777777" w:rsidR="00794258" w:rsidRDefault="00794258" w:rsidP="00A257DF"/>
    <w:p w14:paraId="2F692FEB" w14:textId="4672AA19" w:rsidR="00A257DF" w:rsidRDefault="00794258" w:rsidP="00A257DF">
      <w:r>
        <w:t>END:</w:t>
      </w:r>
    </w:p>
    <w:p w14:paraId="716014D9" w14:textId="5E5C7921" w:rsidR="00056AB7" w:rsidRPr="00056AB7" w:rsidRDefault="00794258" w:rsidP="00056AB7">
      <w:r w:rsidRPr="00794258">
        <w:rPr>
          <w:noProof/>
        </w:rPr>
        <w:drawing>
          <wp:inline distT="0" distB="0" distL="0" distR="0" wp14:anchorId="1C9FCA6C" wp14:editId="7A41B701">
            <wp:extent cx="5731510" cy="3185795"/>
            <wp:effectExtent l="0" t="0" r="254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AB7" w:rsidRPr="00056AB7" w:rsidSect="00A257DF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E2DA07" w14:textId="77777777" w:rsidR="00E87BFE" w:rsidRDefault="00E87BFE" w:rsidP="00A257DF">
      <w:pPr>
        <w:spacing w:after="0" w:line="240" w:lineRule="auto"/>
      </w:pPr>
      <w:r>
        <w:separator/>
      </w:r>
    </w:p>
  </w:endnote>
  <w:endnote w:type="continuationSeparator" w:id="0">
    <w:p w14:paraId="3488B4AD" w14:textId="77777777" w:rsidR="00E87BFE" w:rsidRDefault="00E87BFE" w:rsidP="00A257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00A52" w14:textId="77777777" w:rsidR="00222411" w:rsidRDefault="003A0579" w:rsidP="00222411">
    <w:pPr>
      <w:pStyle w:val="Voettekst"/>
    </w:pPr>
    <w:r>
      <w:t>Klant: [KLANTNAAM]</w:t>
    </w:r>
    <w:r w:rsidR="00222411">
      <w:tab/>
    </w:r>
    <w:r w:rsidR="00F70932">
      <w:t>ROC Mondriaan</w:t>
    </w:r>
    <w:r w:rsidR="00222411">
      <w:tab/>
    </w:r>
    <w:sdt>
      <w:sdtPr>
        <w:id w:val="-871072171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222411">
              <w:t xml:space="preserve">Page </w:t>
            </w:r>
            <w:r w:rsidR="00222411">
              <w:rPr>
                <w:b/>
                <w:bCs/>
                <w:sz w:val="24"/>
                <w:szCs w:val="24"/>
              </w:rPr>
              <w:fldChar w:fldCharType="begin"/>
            </w:r>
            <w:r w:rsidR="00222411">
              <w:rPr>
                <w:b/>
                <w:bCs/>
              </w:rPr>
              <w:instrText xml:space="preserve"> PAGE </w:instrText>
            </w:r>
            <w:r w:rsidR="00222411">
              <w:rPr>
                <w:b/>
                <w:bCs/>
                <w:sz w:val="24"/>
                <w:szCs w:val="24"/>
              </w:rPr>
              <w:fldChar w:fldCharType="separate"/>
            </w:r>
            <w:r w:rsidR="00222411">
              <w:rPr>
                <w:b/>
                <w:bCs/>
                <w:noProof/>
              </w:rPr>
              <w:t>2</w:t>
            </w:r>
            <w:r w:rsidR="00222411">
              <w:rPr>
                <w:b/>
                <w:bCs/>
                <w:sz w:val="24"/>
                <w:szCs w:val="24"/>
              </w:rPr>
              <w:fldChar w:fldCharType="end"/>
            </w:r>
            <w:r w:rsidR="00222411">
              <w:t xml:space="preserve"> of </w:t>
            </w:r>
            <w:r w:rsidR="00222411">
              <w:rPr>
                <w:b/>
                <w:bCs/>
                <w:sz w:val="24"/>
                <w:szCs w:val="24"/>
              </w:rPr>
              <w:fldChar w:fldCharType="begin"/>
            </w:r>
            <w:r w:rsidR="00222411">
              <w:rPr>
                <w:b/>
                <w:bCs/>
              </w:rPr>
              <w:instrText xml:space="preserve"> NUMPAGES  </w:instrText>
            </w:r>
            <w:r w:rsidR="00222411">
              <w:rPr>
                <w:b/>
                <w:bCs/>
                <w:sz w:val="24"/>
                <w:szCs w:val="24"/>
              </w:rPr>
              <w:fldChar w:fldCharType="separate"/>
            </w:r>
            <w:r w:rsidR="00222411">
              <w:rPr>
                <w:b/>
                <w:bCs/>
                <w:noProof/>
              </w:rPr>
              <w:t>2</w:t>
            </w:r>
            <w:r w:rsidR="00222411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1EB8AB8E" w14:textId="77777777" w:rsidR="007A68DD" w:rsidRDefault="007A68DD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92669" w14:textId="77777777" w:rsidR="00E87BFE" w:rsidRDefault="00E87BFE" w:rsidP="00A257DF">
      <w:pPr>
        <w:spacing w:after="0" w:line="240" w:lineRule="auto"/>
      </w:pPr>
      <w:r>
        <w:separator/>
      </w:r>
    </w:p>
  </w:footnote>
  <w:footnote w:type="continuationSeparator" w:id="0">
    <w:p w14:paraId="760282CB" w14:textId="77777777" w:rsidR="00E87BFE" w:rsidRDefault="00E87BFE" w:rsidP="00A257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59BCBE" w14:textId="77777777" w:rsidR="007A68DD" w:rsidRPr="003A0579" w:rsidRDefault="003A0579" w:rsidP="003A0579">
    <w:pPr>
      <w:pStyle w:val="Koptekst"/>
    </w:pPr>
    <w:r>
      <w:t>Functioneel Ontwerp</w:t>
    </w:r>
    <w:r>
      <w:tab/>
      <w:t>Team [TEAMNAAM]</w:t>
    </w:r>
    <w:r>
      <w:tab/>
      <w:t>Project [PROJECTNAAM]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5629A"/>
    <w:multiLevelType w:val="hybridMultilevel"/>
    <w:tmpl w:val="F19C85DA"/>
    <w:lvl w:ilvl="0" w:tplc="F8B61D4A">
      <w:numFmt w:val="bullet"/>
      <w:lvlText w:val="-"/>
      <w:lvlJc w:val="left"/>
      <w:pPr>
        <w:ind w:left="792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25EE6718"/>
    <w:multiLevelType w:val="multilevel"/>
    <w:tmpl w:val="78D896E6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4F42BEA"/>
    <w:multiLevelType w:val="hybridMultilevel"/>
    <w:tmpl w:val="B4D86B5C"/>
    <w:lvl w:ilvl="0" w:tplc="BD4A77C2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4C0EEC"/>
    <w:multiLevelType w:val="hybridMultilevel"/>
    <w:tmpl w:val="8544E1A6"/>
    <w:lvl w:ilvl="0" w:tplc="0F1878EE">
      <w:start w:val="1"/>
      <w:numFmt w:val="decimal"/>
      <w:pStyle w:val="Kopvaninhoudsopgave"/>
      <w:lvlText w:val="%1."/>
      <w:lvlJc w:val="left"/>
      <w:pPr>
        <w:ind w:left="360" w:hanging="360"/>
      </w:pPr>
    </w:lvl>
    <w:lvl w:ilvl="1" w:tplc="04130019" w:tentative="1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C1F4B2B"/>
    <w:multiLevelType w:val="hybridMultilevel"/>
    <w:tmpl w:val="F60004F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ED76A4"/>
    <w:multiLevelType w:val="hybridMultilevel"/>
    <w:tmpl w:val="F42AB3D2"/>
    <w:lvl w:ilvl="0" w:tplc="475AC8C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BB043F"/>
    <w:multiLevelType w:val="hybridMultilevel"/>
    <w:tmpl w:val="37D8A324"/>
    <w:lvl w:ilvl="0" w:tplc="475AC8C0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1"/>
  </w:num>
  <w:num w:numId="5">
    <w:abstractNumId w:val="0"/>
  </w:num>
  <w:num w:numId="6">
    <w:abstractNumId w:val="2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426"/>
    <w:rsid w:val="000502ED"/>
    <w:rsid w:val="00056AB7"/>
    <w:rsid w:val="000B4D5C"/>
    <w:rsid w:val="00126F70"/>
    <w:rsid w:val="0014223B"/>
    <w:rsid w:val="001B0EE5"/>
    <w:rsid w:val="001D4C53"/>
    <w:rsid w:val="00222411"/>
    <w:rsid w:val="00267FD4"/>
    <w:rsid w:val="002F11DC"/>
    <w:rsid w:val="00313209"/>
    <w:rsid w:val="0033715A"/>
    <w:rsid w:val="003703C3"/>
    <w:rsid w:val="003A0579"/>
    <w:rsid w:val="00503B63"/>
    <w:rsid w:val="00504431"/>
    <w:rsid w:val="00551426"/>
    <w:rsid w:val="00557A5F"/>
    <w:rsid w:val="0056778B"/>
    <w:rsid w:val="005F26CA"/>
    <w:rsid w:val="006A3780"/>
    <w:rsid w:val="006F503C"/>
    <w:rsid w:val="007440D7"/>
    <w:rsid w:val="00794258"/>
    <w:rsid w:val="007A68DD"/>
    <w:rsid w:val="00802D6C"/>
    <w:rsid w:val="0088343F"/>
    <w:rsid w:val="00911435"/>
    <w:rsid w:val="009427AF"/>
    <w:rsid w:val="009A329B"/>
    <w:rsid w:val="00A257DF"/>
    <w:rsid w:val="00AD41A2"/>
    <w:rsid w:val="00AD78C6"/>
    <w:rsid w:val="00AF08B5"/>
    <w:rsid w:val="00C05F09"/>
    <w:rsid w:val="00C40C90"/>
    <w:rsid w:val="00C83E6F"/>
    <w:rsid w:val="00C91E3D"/>
    <w:rsid w:val="00C93397"/>
    <w:rsid w:val="00DC7E50"/>
    <w:rsid w:val="00E87BFE"/>
    <w:rsid w:val="00F205B8"/>
    <w:rsid w:val="00F54C8A"/>
    <w:rsid w:val="00F70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E22AA4"/>
  <w15:chartTrackingRefBased/>
  <w15:docId w15:val="{11EBA423-EAFB-4E9A-B8DB-0B9D28356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222411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222411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222411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222411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222411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222411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222411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222411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222411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link w:val="GeenafstandChar"/>
    <w:uiPriority w:val="1"/>
    <w:qFormat/>
    <w:rsid w:val="00A257DF"/>
    <w:pPr>
      <w:spacing w:after="0" w:line="240" w:lineRule="auto"/>
    </w:pPr>
    <w:rPr>
      <w:rFonts w:eastAsiaTheme="minorEastAsia"/>
      <w:lang w:val="en-US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A257DF"/>
    <w:rPr>
      <w:rFonts w:eastAsiaTheme="minorEastAsia"/>
      <w:lang w:val="en-US"/>
    </w:rPr>
  </w:style>
  <w:style w:type="paragraph" w:styleId="Koptekst">
    <w:name w:val="header"/>
    <w:basedOn w:val="Standaard"/>
    <w:link w:val="KoptekstChar"/>
    <w:uiPriority w:val="99"/>
    <w:unhideWhenUsed/>
    <w:rsid w:val="00A257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A257DF"/>
  </w:style>
  <w:style w:type="paragraph" w:styleId="Voettekst">
    <w:name w:val="footer"/>
    <w:basedOn w:val="Standaard"/>
    <w:link w:val="VoettekstChar"/>
    <w:uiPriority w:val="99"/>
    <w:unhideWhenUsed/>
    <w:rsid w:val="00A257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A257DF"/>
  </w:style>
  <w:style w:type="character" w:customStyle="1" w:styleId="Kop1Char">
    <w:name w:val="Kop 1 Char"/>
    <w:basedOn w:val="Standaardalinea-lettertype"/>
    <w:link w:val="Kop1"/>
    <w:uiPriority w:val="9"/>
    <w:rsid w:val="002224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2Char">
    <w:name w:val="Kop 2 Char"/>
    <w:basedOn w:val="Standaardalinea-lettertype"/>
    <w:link w:val="Kop2"/>
    <w:uiPriority w:val="9"/>
    <w:rsid w:val="002224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F54C8A"/>
    <w:pPr>
      <w:numPr>
        <w:numId w:val="2"/>
      </w:numPr>
      <w:outlineLvl w:val="9"/>
    </w:pPr>
    <w:rPr>
      <w:lang w:eastAsia="nl-NL"/>
    </w:rPr>
  </w:style>
  <w:style w:type="paragraph" w:styleId="Inhopg1">
    <w:name w:val="toc 1"/>
    <w:basedOn w:val="Standaard"/>
    <w:next w:val="Standaard"/>
    <w:autoRedefine/>
    <w:uiPriority w:val="39"/>
    <w:unhideWhenUsed/>
    <w:rsid w:val="00F54C8A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F54C8A"/>
    <w:pPr>
      <w:spacing w:after="100"/>
      <w:ind w:left="220"/>
    </w:pPr>
  </w:style>
  <w:style w:type="character" w:styleId="Hyperlink">
    <w:name w:val="Hyperlink"/>
    <w:basedOn w:val="Standaardalinea-lettertype"/>
    <w:uiPriority w:val="99"/>
    <w:unhideWhenUsed/>
    <w:rsid w:val="00F54C8A"/>
    <w:rPr>
      <w:color w:val="0563C1" w:themeColor="hyperlink"/>
      <w:u w:val="single"/>
    </w:rPr>
  </w:style>
  <w:style w:type="character" w:styleId="Subtielebenadrukking">
    <w:name w:val="Subtle Emphasis"/>
    <w:basedOn w:val="Standaardalinea-lettertype"/>
    <w:uiPriority w:val="19"/>
    <w:qFormat/>
    <w:rsid w:val="00F54C8A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F54C8A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0B4D5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B4D5C"/>
    <w:rPr>
      <w:rFonts w:ascii="Segoe UI" w:hAnsi="Segoe UI" w:cs="Segoe UI"/>
      <w:sz w:val="18"/>
      <w:szCs w:val="18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22241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22241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2224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2224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2224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2224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2224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WILZ01\Documents\c%23\projecten\console\triviant\Functioneel%20Ontwerp%20-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</PublishDate>
  <Abstract>De productvision van de Klant </Abstract>
  <CompanyAddress>Den Haag</CompanyAddress>
  <CompanyPhone/>
  <CompanyFax/>
  <CompanyEmail>1K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b2ca6ed-a070-4753-a934-c7f44b1552b5" xsi:nil="true"/>
    <MediaLengthInSeconds xmlns="ab2ca6ed-a070-4753-a934-c7f44b1552b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ED9F9EEF03CA6479DA913E78FC7274E" ma:contentTypeVersion="13" ma:contentTypeDescription="Create a new document." ma:contentTypeScope="" ma:versionID="dda59070af040d0c36ec8e7121f90a54">
  <xsd:schema xmlns:xsd="http://www.w3.org/2001/XMLSchema" xmlns:xs="http://www.w3.org/2001/XMLSchema" xmlns:p="http://schemas.microsoft.com/office/2006/metadata/properties" xmlns:ns2="ab2ca6ed-a070-4753-a934-c7f44b1552b5" xmlns:ns3="946af8f8-a8d6-44ba-b1b8-2425eddf8808" targetNamespace="http://schemas.microsoft.com/office/2006/metadata/properties" ma:root="true" ma:fieldsID="e6376199c906f4c592c6da0a4fb8fa04" ns2:_="" ns3:_="">
    <xsd:import namespace="ab2ca6ed-a070-4753-a934-c7f44b1552b5"/>
    <xsd:import namespace="946af8f8-a8d6-44ba-b1b8-2425eddf880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2ca6ed-a070-4753-a934-c7f44b1552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6af8f8-a8d6-44ba-b1b8-2425eddf8808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9656981-048F-4284-8989-603A95F5CDA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6825A4-B743-4155-A502-62F05A934368}">
  <ds:schemaRefs>
    <ds:schemaRef ds:uri="http://schemas.microsoft.com/office/2006/metadata/properties"/>
    <ds:schemaRef ds:uri="http://schemas.microsoft.com/office/infopath/2007/PartnerControls"/>
    <ds:schemaRef ds:uri="ab2ca6ed-a070-4753-a934-c7f44b1552b5"/>
  </ds:schemaRefs>
</ds:datastoreItem>
</file>

<file path=customXml/itemProps4.xml><?xml version="1.0" encoding="utf-8"?>
<ds:datastoreItem xmlns:ds="http://schemas.openxmlformats.org/officeDocument/2006/customXml" ds:itemID="{F123C2FC-64D1-4C66-BE2C-F591A2109B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2ca6ed-a070-4753-a934-c7f44b1552b5"/>
    <ds:schemaRef ds:uri="946af8f8-a8d6-44ba-b1b8-2425eddf88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28FD4C8-5DDF-45CA-A7A4-FDD0492BE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Functioneel Ontwerp - Template.dotx</Template>
  <TotalTime>98</TotalTime>
  <Pages>1</Pages>
  <Words>116</Words>
  <Characters>641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Behoefteanalyse</vt:lpstr>
      <vt:lpstr>Behoefteanalyse</vt:lpstr>
    </vt:vector>
  </TitlesOfParts>
  <Company>ROC Mondriaan</Company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Behoefteanalyse</dc:title>
  <dc:subject>Project [PROJECTNAAM]</dc:subject>
  <dc:creator>Willems, Z.</dc:creator>
  <cp:keywords/>
  <dc:description/>
  <cp:lastModifiedBy>Mohammad Albrkawi</cp:lastModifiedBy>
  <cp:revision>9</cp:revision>
  <cp:lastPrinted>2019-10-02T10:33:00Z</cp:lastPrinted>
  <dcterms:created xsi:type="dcterms:W3CDTF">2022-01-23T21:30:00Z</dcterms:created>
  <dcterms:modified xsi:type="dcterms:W3CDTF">2022-01-25T12:55:00Z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0x0101004ED9F9EEF03CA6479DA913E78FC7274E</vt:lpwstr>
  </property>
  <property fmtid="{D5CDD505-2E9C-101B-9397-08002B2CF9AE}" pid="3" name="Order">
    <vt:r8>1660300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</Properties>
</file>